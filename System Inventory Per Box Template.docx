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1F" w:rsidRPr="00816C94" w:rsidRDefault="0026311B" w:rsidP="006C3DDB">
      <w:pPr>
        <w:jc w:val="center"/>
        <w:rPr>
          <w:rFonts w:ascii="Centaur" w:hAnsi="Centaur"/>
          <w:sz w:val="52"/>
          <w:szCs w:val="52"/>
        </w:rPr>
      </w:pPr>
      <w:r w:rsidRPr="00816C94">
        <w:rPr>
          <w:rFonts w:ascii="Centaur" w:hAnsi="Centaur"/>
          <w:sz w:val="52"/>
          <w:szCs w:val="52"/>
        </w:rPr>
        <w:t>System Inventory</w:t>
      </w:r>
    </w:p>
    <w:tbl>
      <w:tblPr>
        <w:tblStyle w:val="GridTable5Dark-Accent5"/>
        <w:tblW w:w="13788" w:type="dxa"/>
        <w:jc w:val="center"/>
        <w:tblLook w:val="04A0" w:firstRow="1" w:lastRow="0" w:firstColumn="1" w:lastColumn="0" w:noHBand="0" w:noVBand="1"/>
      </w:tblPr>
      <w:tblGrid>
        <w:gridCol w:w="1975"/>
        <w:gridCol w:w="11813"/>
      </w:tblGrid>
      <w:tr w:rsidR="006D3DA4" w:rsidTr="006C3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bottom w:val="single" w:sz="4" w:space="0" w:color="A5A5A5" w:themeColor="accent3"/>
              <w:right w:val="single" w:sz="4" w:space="0" w:color="A5A5A5" w:themeColor="accent3"/>
            </w:tcBorders>
          </w:tcPr>
          <w:p w:rsidR="006D3DA4" w:rsidRDefault="006D3DA4" w:rsidP="006D3DA4"/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  <w:r>
              <w:t>System Name</w:t>
            </w:r>
          </w:p>
        </w:tc>
        <w:tc>
          <w:tcPr>
            <w:tcW w:w="11813" w:type="dxa"/>
            <w:tcBorders>
              <w:left w:val="single" w:sz="4" w:space="0" w:color="A5A5A5" w:themeColor="accent3"/>
              <w:bottom w:val="single" w:sz="4" w:space="0" w:color="A5A5A5" w:themeColor="accent3"/>
            </w:tcBorders>
            <w:shd w:val="clear" w:color="auto" w:fill="DEEAF6" w:themeFill="accent1" w:themeFillTint="33"/>
          </w:tcPr>
          <w:p w:rsidR="006D3DA4" w:rsidRDefault="006D3DA4" w:rsidP="006D3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DA4" w:rsidTr="006C3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  <w:r>
              <w:t>Operating System</w:t>
            </w:r>
          </w:p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</w:p>
        </w:tc>
        <w:tc>
          <w:tcPr>
            <w:tcW w:w="1181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:rsidR="006D3DA4" w:rsidRDefault="006D3DA4" w:rsidP="006D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DA4" w:rsidTr="006C3DDB">
        <w:trPr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  <w:r>
              <w:t>Hardware</w:t>
            </w:r>
          </w:p>
        </w:tc>
        <w:tc>
          <w:tcPr>
            <w:tcW w:w="1181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:rsidR="006D3DA4" w:rsidRDefault="006E4588" w:rsidP="006D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4588">
              <w:rPr>
                <w:u w:val="single"/>
              </w:rPr>
              <w:t>Processor</w:t>
            </w:r>
            <w:r>
              <w:t xml:space="preserve">                     </w:t>
            </w:r>
            <w:r w:rsidR="003944D3">
              <w:t xml:space="preserve">       </w:t>
            </w:r>
            <w:r>
              <w:t xml:space="preserve">         </w:t>
            </w:r>
            <w:r w:rsidRPr="006E4588">
              <w:rPr>
                <w:u w:val="single"/>
              </w:rPr>
              <w:t>Architecture</w:t>
            </w:r>
            <w:r w:rsidR="003944D3">
              <w:t xml:space="preserve">    </w:t>
            </w:r>
            <w:r>
              <w:t xml:space="preserve">                </w:t>
            </w:r>
            <w:r w:rsidR="003944D3">
              <w:t xml:space="preserve">       </w:t>
            </w:r>
            <w:r>
              <w:t xml:space="preserve">          </w:t>
            </w:r>
            <w:r w:rsidRPr="006E4588">
              <w:rPr>
                <w:u w:val="single"/>
              </w:rPr>
              <w:t>Memory</w:t>
            </w:r>
            <w:r>
              <w:t xml:space="preserve">                                     </w:t>
            </w:r>
            <w:r w:rsidRPr="006E4588">
              <w:rPr>
                <w:u w:val="single"/>
              </w:rPr>
              <w:t>Storage</w:t>
            </w:r>
            <w:r>
              <w:t xml:space="preserve"> </w:t>
            </w:r>
          </w:p>
          <w:p w:rsidR="006D3DA4" w:rsidRDefault="00845E9A" w:rsidP="0084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32-bit</w:t>
            </w:r>
          </w:p>
          <w:p w:rsidR="00845E9A" w:rsidRDefault="00845E9A" w:rsidP="0084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OR</w:t>
            </w:r>
          </w:p>
          <w:p w:rsidR="00845E9A" w:rsidRDefault="00845E9A" w:rsidP="0084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64-bit</w:t>
            </w:r>
          </w:p>
          <w:p w:rsidR="006D3DA4" w:rsidRDefault="00845E9A" w:rsidP="00845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                                                                    </w:t>
            </w:r>
            <w:bookmarkStart w:id="0" w:name="_GoBack"/>
            <w:bookmarkEnd w:id="0"/>
          </w:p>
        </w:tc>
      </w:tr>
      <w:tr w:rsidR="006D3DA4" w:rsidTr="006C3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  <w:r>
              <w:t>Network</w:t>
            </w:r>
          </w:p>
        </w:tc>
        <w:tc>
          <w:tcPr>
            <w:tcW w:w="1181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:rsidR="006D3DA4" w:rsidRDefault="002E5692" w:rsidP="006D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5692">
              <w:rPr>
                <w:u w:val="single"/>
              </w:rPr>
              <w:t>IP Address</w:t>
            </w:r>
            <w:r>
              <w:t xml:space="preserve">                    </w:t>
            </w:r>
            <w:r w:rsidRPr="002E5692">
              <w:rPr>
                <w:u w:val="single"/>
              </w:rPr>
              <w:t>Subnet Mask</w:t>
            </w:r>
            <w:r>
              <w:t xml:space="preserve">                    </w:t>
            </w:r>
            <w:r w:rsidRPr="002E5692">
              <w:rPr>
                <w:u w:val="single"/>
              </w:rPr>
              <w:t>Default Gateway</w:t>
            </w:r>
            <w:r>
              <w:t xml:space="preserve">                    </w:t>
            </w:r>
            <w:r w:rsidRPr="002E5692">
              <w:rPr>
                <w:u w:val="single"/>
              </w:rPr>
              <w:t>DNS Server</w:t>
            </w:r>
            <w:r>
              <w:t xml:space="preserve">                    </w:t>
            </w:r>
            <w:r w:rsidRPr="002E5692">
              <w:rPr>
                <w:u w:val="single"/>
              </w:rPr>
              <w:t>DHCP Server</w:t>
            </w:r>
          </w:p>
          <w:p w:rsidR="00743983" w:rsidRDefault="00E83CAA" w:rsidP="006F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</w:p>
          <w:p w:rsidR="006D3DA4" w:rsidRDefault="00E83CAA" w:rsidP="006F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</w:t>
            </w:r>
          </w:p>
          <w:p w:rsidR="00E83CAA" w:rsidRDefault="00743983" w:rsidP="006F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</w:t>
            </w:r>
            <w:r w:rsidR="006F5F42">
              <w:t xml:space="preserve">Type: </w:t>
            </w:r>
            <w:r w:rsidR="00E83CAA">
              <w:t>Static OR</w:t>
            </w:r>
          </w:p>
          <w:p w:rsidR="00E83CAA" w:rsidRDefault="00743983" w:rsidP="006F5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</w:t>
            </w:r>
            <w:r w:rsidR="00E83CAA">
              <w:t>Dynamic</w:t>
            </w:r>
          </w:p>
        </w:tc>
      </w:tr>
      <w:tr w:rsidR="006D3DA4" w:rsidTr="006C3DDB">
        <w:trPr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  <w:r>
              <w:t>Applications</w:t>
            </w:r>
          </w:p>
        </w:tc>
        <w:tc>
          <w:tcPr>
            <w:tcW w:w="1181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:rsidR="006D3DA4" w:rsidRDefault="006D3DA4" w:rsidP="006D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DA4" w:rsidTr="006C3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</w:tcPr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  <w:r>
              <w:t>Account Types</w:t>
            </w:r>
          </w:p>
        </w:tc>
        <w:tc>
          <w:tcPr>
            <w:tcW w:w="11813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:rsidR="006D3DA4" w:rsidRDefault="006D3DA4" w:rsidP="006D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3DA4" w:rsidRDefault="00E83CAA" w:rsidP="006D3D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Users – Admin Users – Service Users</w:t>
            </w:r>
          </w:p>
        </w:tc>
      </w:tr>
      <w:tr w:rsidR="006D3DA4" w:rsidTr="006C3DDB">
        <w:trPr>
          <w:trHeight w:val="14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A5A5A5" w:themeColor="accent3"/>
              <w:right w:val="single" w:sz="4" w:space="0" w:color="A5A5A5" w:themeColor="accent3"/>
            </w:tcBorders>
          </w:tcPr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</w:p>
          <w:p w:rsidR="006D3DA4" w:rsidRDefault="006D3DA4" w:rsidP="006D3DA4">
            <w:pPr>
              <w:jc w:val="center"/>
            </w:pPr>
            <w:r>
              <w:t>Services</w:t>
            </w:r>
          </w:p>
        </w:tc>
        <w:tc>
          <w:tcPr>
            <w:tcW w:w="11813" w:type="dxa"/>
            <w:tcBorders>
              <w:top w:val="single" w:sz="4" w:space="0" w:color="A5A5A5" w:themeColor="accent3"/>
              <w:left w:val="single" w:sz="4" w:space="0" w:color="A5A5A5" w:themeColor="accent3"/>
            </w:tcBorders>
          </w:tcPr>
          <w:p w:rsidR="006D3DA4" w:rsidRDefault="006D3DA4" w:rsidP="006D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D3DA4" w:rsidRDefault="006D3DA4" w:rsidP="006D3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6311B" w:rsidRDefault="0026311B" w:rsidP="00743983"/>
    <w:sectPr w:rsidR="0026311B" w:rsidSect="007439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1B"/>
    <w:rsid w:val="0026311B"/>
    <w:rsid w:val="002E5692"/>
    <w:rsid w:val="003944D3"/>
    <w:rsid w:val="004A008B"/>
    <w:rsid w:val="004E5424"/>
    <w:rsid w:val="006C3DDB"/>
    <w:rsid w:val="006D3DA4"/>
    <w:rsid w:val="006E4588"/>
    <w:rsid w:val="006F5F42"/>
    <w:rsid w:val="00743983"/>
    <w:rsid w:val="0075000B"/>
    <w:rsid w:val="00816C94"/>
    <w:rsid w:val="00845E9A"/>
    <w:rsid w:val="00C8041F"/>
    <w:rsid w:val="00E8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2FD61-FB78-4E2B-977E-4061ADD1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2631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2631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424A6711</Template>
  <TotalTime>40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Bautista</dc:creator>
  <cp:keywords/>
  <dc:description/>
  <cp:lastModifiedBy>Nicolas Bautista</cp:lastModifiedBy>
  <cp:revision>12</cp:revision>
  <dcterms:created xsi:type="dcterms:W3CDTF">2016-01-28T18:38:00Z</dcterms:created>
  <dcterms:modified xsi:type="dcterms:W3CDTF">2016-01-28T19:21:00Z</dcterms:modified>
</cp:coreProperties>
</file>